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774"/>
        <w:tblW w:w="154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"/>
        <w:gridCol w:w="2026"/>
        <w:gridCol w:w="534"/>
        <w:gridCol w:w="534"/>
        <w:gridCol w:w="534"/>
        <w:gridCol w:w="534"/>
        <w:gridCol w:w="534"/>
        <w:gridCol w:w="372"/>
        <w:gridCol w:w="162"/>
        <w:gridCol w:w="534"/>
        <w:gridCol w:w="534"/>
        <w:gridCol w:w="534"/>
        <w:gridCol w:w="534"/>
        <w:gridCol w:w="534"/>
        <w:gridCol w:w="232"/>
        <w:gridCol w:w="302"/>
        <w:gridCol w:w="534"/>
        <w:gridCol w:w="534"/>
        <w:gridCol w:w="534"/>
        <w:gridCol w:w="534"/>
        <w:gridCol w:w="534"/>
        <w:gridCol w:w="534"/>
        <w:gridCol w:w="280"/>
        <w:gridCol w:w="254"/>
        <w:gridCol w:w="1343"/>
        <w:gridCol w:w="1936"/>
      </w:tblGrid>
      <w:tr w:rsidR="00BB4BBD" w:rsidTr="00BB4BBD">
        <w:trPr>
          <w:gridBefore w:val="1"/>
          <w:wBefore w:w="7" w:type="dxa"/>
          <w:trHeight w:hRule="exact" w:val="634"/>
        </w:trPr>
        <w:tc>
          <w:tcPr>
            <w:tcW w:w="15451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  <w:vAlign w:val="center"/>
          </w:tcPr>
          <w:p w:rsidR="00BB4BBD" w:rsidRDefault="00BB4BBD" w:rsidP="00BB4BBD">
            <w:pPr>
              <w:spacing w:line="500" w:lineRule="exact"/>
              <w:ind w:left="5228"/>
              <w:jc w:val="both"/>
              <w:rPr>
                <w:b/>
                <w:bCs/>
                <w:color w:val="000000"/>
                <w:sz w:val="32"/>
                <w:szCs w:val="32"/>
              </w:rPr>
            </w:pPr>
            <w:bookmarkStart w:id="0" w:name="_GoBack"/>
            <w:r>
              <w:rPr>
                <w:b/>
                <w:bCs/>
                <w:color w:val="000000"/>
                <w:sz w:val="32"/>
                <w:szCs w:val="32"/>
              </w:rPr>
              <w:t>0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项目进度计划表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</w:t>
            </w:r>
            <w:bookmarkEnd w:id="0"/>
            <w:r>
              <w:rPr>
                <w:b/>
                <w:bCs/>
                <w:color w:val="000000"/>
                <w:sz w:val="32"/>
                <w:szCs w:val="32"/>
              </w:rPr>
              <w:t xml:space="preserve"> Project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Schedule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BB4BBD" w:rsidTr="00BB4BBD">
        <w:trPr>
          <w:trHeight w:hRule="exact" w:val="323"/>
        </w:trPr>
        <w:tc>
          <w:tcPr>
            <w:tcW w:w="154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BB4BBD" w:rsidRDefault="00BB4BBD" w:rsidP="00BB4BBD">
            <w:pPr>
              <w:spacing w:line="280" w:lineRule="exact"/>
              <w:ind w:left="107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一、项目基本情况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I. Project Basic Info</w:t>
            </w:r>
          </w:p>
        </w:tc>
      </w:tr>
      <w:tr w:rsidR="00BB4BBD" w:rsidTr="00BB4BBD">
        <w:trPr>
          <w:trHeight w:hRule="exact" w:val="322"/>
        </w:trPr>
        <w:tc>
          <w:tcPr>
            <w:tcW w:w="50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BB4BBD" w:rsidRDefault="00BB4BBD" w:rsidP="00BB4BBD">
            <w:pPr>
              <w:spacing w:line="264" w:lineRule="exact"/>
              <w:ind w:left="107"/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项目名称</w:t>
            </w:r>
            <w:r>
              <w:rPr>
                <w:color w:val="000000"/>
                <w:sz w:val="18"/>
                <w:szCs w:val="18"/>
              </w:rPr>
              <w:t xml:space="preserve"> project name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0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6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T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客户考察公司</w:t>
            </w:r>
          </w:p>
        </w:tc>
        <w:tc>
          <w:tcPr>
            <w:tcW w:w="37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BB4BBD" w:rsidRDefault="00BB4BBD" w:rsidP="00BB4BBD">
            <w:pPr>
              <w:spacing w:line="264" w:lineRule="exact"/>
              <w:ind w:left="107"/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项目编号</w:t>
            </w:r>
            <w:r>
              <w:rPr>
                <w:color w:val="000000"/>
                <w:sz w:val="18"/>
                <w:szCs w:val="18"/>
              </w:rPr>
              <w:t xml:space="preserve"> project code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62" w:lineRule="exact"/>
              <w:ind w:left="108"/>
              <w:jc w:val="both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T0808</w:t>
            </w:r>
          </w:p>
        </w:tc>
      </w:tr>
      <w:tr w:rsidR="00BB4BBD" w:rsidTr="00BB4BBD">
        <w:trPr>
          <w:trHeight w:hRule="exact" w:val="322"/>
        </w:trPr>
        <w:tc>
          <w:tcPr>
            <w:tcW w:w="50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BB4BBD" w:rsidRDefault="00BB4BBD" w:rsidP="00BB4BBD">
            <w:pPr>
              <w:spacing w:line="264" w:lineRule="exact"/>
              <w:ind w:left="107"/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制作人</w:t>
            </w:r>
            <w:r>
              <w:rPr>
                <w:color w:val="000000"/>
                <w:sz w:val="18"/>
                <w:szCs w:val="18"/>
              </w:rPr>
              <w:t xml:space="preserve"> prepared by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0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50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张芳</w:t>
            </w:r>
          </w:p>
        </w:tc>
        <w:tc>
          <w:tcPr>
            <w:tcW w:w="37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BB4BBD" w:rsidRDefault="00BB4BBD" w:rsidP="00BB4BBD">
            <w:pPr>
              <w:spacing w:line="264" w:lineRule="exact"/>
              <w:ind w:left="107"/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审核人</w:t>
            </w:r>
            <w:r>
              <w:rPr>
                <w:color w:val="000000"/>
                <w:sz w:val="18"/>
                <w:szCs w:val="18"/>
              </w:rPr>
              <w:t xml:space="preserve"> reviewed by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50" w:lineRule="exact"/>
              <w:ind w:left="108"/>
              <w:jc w:val="both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张三</w:t>
            </w:r>
          </w:p>
        </w:tc>
      </w:tr>
      <w:tr w:rsidR="00BB4BBD" w:rsidTr="00BB4BBD">
        <w:trPr>
          <w:trHeight w:hRule="exact" w:val="323"/>
        </w:trPr>
        <w:tc>
          <w:tcPr>
            <w:tcW w:w="50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BB4BBD" w:rsidRDefault="00BB4BBD" w:rsidP="00BB4BBD">
            <w:pPr>
              <w:spacing w:line="264" w:lineRule="exact"/>
              <w:ind w:left="107"/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项目经理</w:t>
            </w:r>
            <w:r>
              <w:rPr>
                <w:color w:val="000000"/>
                <w:sz w:val="18"/>
                <w:szCs w:val="18"/>
              </w:rPr>
              <w:t xml:space="preserve"> project manager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0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50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张三</w:t>
            </w:r>
          </w:p>
        </w:tc>
        <w:tc>
          <w:tcPr>
            <w:tcW w:w="37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BB4BBD" w:rsidRDefault="00BB4BBD" w:rsidP="00BB4BBD">
            <w:pPr>
              <w:spacing w:line="264" w:lineRule="exact"/>
              <w:ind w:left="107"/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制作日期</w:t>
            </w:r>
            <w:r>
              <w:rPr>
                <w:color w:val="000000"/>
                <w:sz w:val="18"/>
                <w:szCs w:val="18"/>
              </w:rPr>
              <w:t xml:space="preserve"> data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62" w:lineRule="exact"/>
              <w:ind w:left="108"/>
              <w:jc w:val="both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2005-7-10</w:t>
            </w:r>
          </w:p>
        </w:tc>
      </w:tr>
      <w:tr w:rsidR="00BB4BBD" w:rsidTr="00BB4BBD">
        <w:trPr>
          <w:trHeight w:hRule="exact" w:val="322"/>
        </w:trPr>
        <w:tc>
          <w:tcPr>
            <w:tcW w:w="154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BB4BBD" w:rsidRDefault="00BB4BBD" w:rsidP="00BB4BBD">
            <w:pPr>
              <w:spacing w:line="280" w:lineRule="exact"/>
              <w:ind w:left="107"/>
              <w:jc w:val="both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二、项目进度表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II. 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Project Schedule</w:t>
            </w:r>
          </w:p>
        </w:tc>
      </w:tr>
      <w:tr w:rsidR="00BB4BBD" w:rsidTr="00BB4BBD">
        <w:trPr>
          <w:trHeight w:hRule="exact" w:val="1121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310" w:lineRule="exact"/>
              <w:ind w:left="107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Week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322" w:lineRule="exact"/>
              <w:ind w:left="107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7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322" w:lineRule="exact"/>
              <w:ind w:left="107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7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311" w:lineRule="exact"/>
              <w:ind w:left="321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311" w:lineRule="exact"/>
              <w:ind w:left="321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311" w:lineRule="exact"/>
              <w:ind w:left="321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责任人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BB4BBD" w:rsidRDefault="00BB4BBD" w:rsidP="00BB4BBD">
            <w:pPr>
              <w:spacing w:line="311" w:lineRule="exact"/>
              <w:ind w:left="321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Team Member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311" w:lineRule="exact"/>
              <w:ind w:left="321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关键里程碑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BB4BBD" w:rsidRDefault="00BB4BBD" w:rsidP="00BB4BBD">
            <w:pPr>
              <w:spacing w:line="311" w:lineRule="exact"/>
              <w:ind w:left="321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Milestone</w:t>
            </w:r>
          </w:p>
        </w:tc>
      </w:tr>
      <w:tr w:rsidR="00BB4BBD" w:rsidTr="00BB4BBD">
        <w:trPr>
          <w:trHeight w:hRule="exact" w:val="669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44" w:lineRule="exact"/>
              <w:ind w:left="107"/>
              <w:jc w:val="both"/>
              <w:rPr>
                <w:rFonts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开始</w:t>
            </w: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 xml:space="preserve"> Start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8-Jul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9-Jul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10-Jul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11-Jul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12-Jul</w:t>
            </w: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13-Jul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14-Jul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15-Jul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16-Jul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17-Jul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18-Jul</w:t>
            </w: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19-Jul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20-Jul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21-Jul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22-Jul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23-Jul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24-Jul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25-Jul</w:t>
            </w: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26-Jul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</w:tr>
      <w:tr w:rsidR="00BB4BBD" w:rsidTr="00BB4BBD">
        <w:trPr>
          <w:trHeight w:hRule="exact" w:val="322"/>
        </w:trPr>
        <w:tc>
          <w:tcPr>
            <w:tcW w:w="3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开工会</w:t>
            </w: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 xml:space="preserve"> kick-off meeting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7月8日成立项目组</w:t>
            </w:r>
          </w:p>
        </w:tc>
      </w:tr>
      <w:tr w:rsidR="00BB4BBD" w:rsidTr="00BB4BBD">
        <w:trPr>
          <w:trHeight w:hRule="exact" w:val="322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44" w:lineRule="exact"/>
              <w:ind w:left="107"/>
              <w:jc w:val="both"/>
              <w:rPr>
                <w:rFonts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阶段</w:t>
            </w:r>
            <w:proofErr w:type="gramStart"/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Ⅰ邀请</w:t>
            </w:r>
            <w:proofErr w:type="gramEnd"/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客户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7月11日递交邀请函给CTO及相关人员</w:t>
            </w:r>
          </w:p>
        </w:tc>
      </w:tr>
      <w:tr w:rsidR="00BB4BBD" w:rsidTr="00BB4BBD">
        <w:trPr>
          <w:trHeight w:hRule="exact" w:val="323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44" w:lineRule="exact"/>
              <w:ind w:left="107"/>
              <w:jc w:val="both"/>
              <w:rPr>
                <w:rFonts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 xml:space="preserve">111 </w:t>
            </w: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递交邀请函给胡克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 xml:space="preserve"> 王五</w:t>
            </w:r>
          </w:p>
        </w:tc>
        <w:tc>
          <w:tcPr>
            <w:tcW w:w="1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</w:tr>
      <w:tr w:rsidR="00BB4BBD" w:rsidTr="00BB4BBD">
        <w:trPr>
          <w:trHeight w:hRule="exact" w:val="322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44" w:lineRule="exact"/>
              <w:ind w:left="107"/>
              <w:jc w:val="both"/>
              <w:rPr>
                <w:rFonts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 xml:space="preserve">112 </w:t>
            </w: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安排行程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张三</w:t>
            </w:r>
          </w:p>
        </w:tc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7月14日确认考察人员及行程安排</w:t>
            </w:r>
          </w:p>
        </w:tc>
      </w:tr>
      <w:tr w:rsidR="00BB4BBD" w:rsidTr="00BB4BBD">
        <w:trPr>
          <w:trHeight w:hRule="exact" w:val="322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44" w:lineRule="exact"/>
              <w:ind w:left="107"/>
              <w:jc w:val="both"/>
              <w:rPr>
                <w:rFonts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 xml:space="preserve">113 </w:t>
            </w: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确认来访人员行程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王五</w:t>
            </w:r>
          </w:p>
        </w:tc>
        <w:tc>
          <w:tcPr>
            <w:tcW w:w="1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</w:tr>
      <w:tr w:rsidR="00BB4BBD" w:rsidTr="00BB4BBD">
        <w:trPr>
          <w:trHeight w:hRule="exact" w:val="323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44" w:lineRule="exact"/>
              <w:ind w:left="107"/>
              <w:jc w:val="both"/>
              <w:rPr>
                <w:rFonts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阶段</w:t>
            </w:r>
            <w:proofErr w:type="gramStart"/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Ⅱ落实</w:t>
            </w:r>
            <w:proofErr w:type="gramEnd"/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资源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</w:tr>
      <w:tr w:rsidR="00BB4BBD" w:rsidTr="00BB4BBD">
        <w:trPr>
          <w:trHeight w:hRule="exact" w:val="322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44" w:lineRule="exact"/>
              <w:ind w:left="107"/>
              <w:jc w:val="both"/>
              <w:rPr>
                <w:rFonts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 xml:space="preserve">211 </w:t>
            </w: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安排我司高层接待资源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张三</w:t>
            </w:r>
          </w:p>
        </w:tc>
        <w:tc>
          <w:tcPr>
            <w:tcW w:w="1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7月16日前与公司沟通确认考察安排及资源协调</w:t>
            </w:r>
          </w:p>
        </w:tc>
      </w:tr>
      <w:tr w:rsidR="00BB4BBD" w:rsidTr="00BB4BBD">
        <w:trPr>
          <w:trHeight w:hRule="exact" w:val="322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44" w:lineRule="exact"/>
              <w:ind w:left="107"/>
              <w:jc w:val="both"/>
              <w:rPr>
                <w:rFonts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 xml:space="preserve">212 </w:t>
            </w: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安排各部门座谈人员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312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刘峰</w:t>
            </w:r>
          </w:p>
        </w:tc>
        <w:tc>
          <w:tcPr>
            <w:tcW w:w="19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</w:tr>
      <w:tr w:rsidR="00BB4BBD" w:rsidTr="00BB4BBD">
        <w:trPr>
          <w:trHeight w:hRule="exact" w:val="323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44" w:lineRule="exact"/>
              <w:ind w:left="107"/>
              <w:jc w:val="both"/>
              <w:rPr>
                <w:rFonts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 xml:space="preserve">213 </w:t>
            </w: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确定总部可参观场所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312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刘峰</w:t>
            </w:r>
          </w:p>
        </w:tc>
        <w:tc>
          <w:tcPr>
            <w:tcW w:w="1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</w:tr>
      <w:tr w:rsidR="00BB4BBD" w:rsidTr="00BB4BBD">
        <w:trPr>
          <w:trHeight w:hRule="exact" w:val="322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44" w:lineRule="exact"/>
              <w:ind w:left="107"/>
              <w:jc w:val="both"/>
              <w:rPr>
                <w:rFonts w:hint="eastAsia"/>
                <w:i/>
                <w:iCs/>
                <w:color w:val="969696"/>
                <w:sz w:val="14"/>
                <w:szCs w:val="14"/>
              </w:rPr>
            </w:pPr>
            <w:r>
              <w:rPr>
                <w:rFonts w:hint="eastAsia"/>
                <w:i/>
                <w:iCs/>
                <w:color w:val="969696"/>
                <w:sz w:val="14"/>
                <w:szCs w:val="14"/>
              </w:rPr>
              <w:t>阶段Ⅲ预订后勤资源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312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</w:tr>
      <w:tr w:rsidR="00BB4BBD" w:rsidTr="00BB4BBD">
        <w:trPr>
          <w:trHeight w:hRule="exact" w:val="322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44" w:lineRule="exact"/>
              <w:ind w:left="107"/>
              <w:jc w:val="both"/>
              <w:rPr>
                <w:rFonts w:hint="eastAsia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312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</w:tr>
      <w:tr w:rsidR="00BB4BBD" w:rsidTr="00BB4BBD">
        <w:trPr>
          <w:trHeight w:hRule="exact" w:val="322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44" w:lineRule="exact"/>
              <w:ind w:left="107"/>
              <w:jc w:val="both"/>
              <w:rPr>
                <w:rFonts w:hint="eastAsia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312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</w:tr>
      <w:tr w:rsidR="00BB4BBD" w:rsidTr="00BB4BBD">
        <w:trPr>
          <w:trHeight w:hRule="exact" w:val="322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44" w:lineRule="exact"/>
              <w:ind w:left="107"/>
              <w:jc w:val="both"/>
              <w:rPr>
                <w:rFonts w:hint="eastAsia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312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</w:tr>
      <w:tr w:rsidR="00BB4BBD" w:rsidTr="00BB4BBD">
        <w:trPr>
          <w:trHeight w:hRule="exact" w:val="322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44" w:lineRule="exact"/>
              <w:ind w:left="107"/>
              <w:jc w:val="both"/>
              <w:rPr>
                <w:rFonts w:hint="eastAsia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312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B4BBD" w:rsidRDefault="00BB4BBD" w:rsidP="00BB4BBD">
            <w:pPr>
              <w:spacing w:line="234" w:lineRule="exact"/>
              <w:ind w:left="107"/>
              <w:jc w:val="both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</w:p>
        </w:tc>
      </w:tr>
    </w:tbl>
    <w:p w:rsidR="00152B8F" w:rsidRDefault="00152B8F" w:rsidP="00775BB5">
      <w:pPr>
        <w:spacing w:line="240" w:lineRule="auto"/>
      </w:pPr>
    </w:p>
    <w:sectPr w:rsidR="00152B8F" w:rsidSect="00BB4B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247" w:bottom="1418" w:left="1247" w:header="77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19" w:rsidRDefault="00322719">
      <w:r>
        <w:separator/>
      </w:r>
    </w:p>
  </w:endnote>
  <w:endnote w:type="continuationSeparator" w:id="0">
    <w:p w:rsidR="00322719" w:rsidRDefault="0032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054"/>
      <w:gridCol w:w="4922"/>
      <w:gridCol w:w="4382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B4BBD">
            <w:rPr>
              <w:noProof/>
            </w:rPr>
            <w:t>2023-1-12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B4BBD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BB4BBD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19" w:rsidRDefault="00322719">
      <w:r>
        <w:separator/>
      </w:r>
    </w:p>
  </w:footnote>
  <w:footnote w:type="continuationSeparator" w:id="0">
    <w:p w:rsidR="00322719" w:rsidRDefault="00322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434"/>
      <w:gridCol w:w="10041"/>
      <w:gridCol w:w="2869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BB4BBD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F2516-40BC-44D5-968D-50D6C539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0</TotalTime>
  <Pages>1</Pages>
  <Words>280</Words>
  <Characters>663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yanxiaozhenzjhw</dc:creator>
  <cp:keywords/>
  <dc:description/>
  <cp:lastModifiedBy>yanxiaozhenzjhw</cp:lastModifiedBy>
  <cp:revision>2</cp:revision>
  <dcterms:created xsi:type="dcterms:W3CDTF">2023-01-12T05:49:00Z</dcterms:created>
  <dcterms:modified xsi:type="dcterms:W3CDTF">2023-01-12T05:49:00Z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(3)XvDDfK3uaZaLvybJEK+EriqI+eFe/9hYUGVOfbuesiQXN6YHsgW9Hdwnhlr0OyANtkHIBTgp
rKffoFxbjuMeTvO1dACwiBlojCy40o+lBGvAJ7LhThh5iMkkjxuOg6ExyyH4RZOkuGeQWgnP
/ICuZJZO/t3msI3kiLW1xmNa9Nz3i8NUKGv/NDzmTi90ayFeNm7CaloKnl02t3lNjA0xnoNz
eHh2mCI4AGh6zFKr9M</vt:lpwstr>
  </property>
  <property fmtid="{D5CDD505-2E9C-101B-9397-08002B2CF9AE}" pid="7" name="_2015_ms_pID_7253431">
    <vt:lpwstr>hF7Y8qPuvkp0GSKEb1joDKGlwW44Um7wdJnrCStk21ORn7GyqxGZhg
Y9MI3IEFWi/PTQt4E/5QP0msn3RTB7q7wzuxLWDh6KNicHTJyf1w2mujKKFxXxJH/xriPIel
E5Bgm5i8svP3cmnRhN1jbKdp/hri065ebE+ARU0I45vNeMhFIpbREHvrRyZ5OyGllreVa9Cu
KlFUDwRM1aKBN7be9/Gkc3KdKJmp2/cNy03Z</vt:lpwstr>
  </property>
  <property fmtid="{D5CDD505-2E9C-101B-9397-08002B2CF9AE}" pid="8" name="_2015_ms_pID_7253432">
    <vt:lpwstr>eA==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1673495226</vt:lpwstr>
  </property>
</Properties>
</file>