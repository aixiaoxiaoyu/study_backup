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6"/>
        <w:gridCol w:w="873"/>
        <w:gridCol w:w="97"/>
        <w:gridCol w:w="601"/>
        <w:gridCol w:w="174"/>
        <w:gridCol w:w="1746"/>
        <w:gridCol w:w="269"/>
        <w:gridCol w:w="1477"/>
        <w:gridCol w:w="790"/>
        <w:gridCol w:w="83"/>
        <w:gridCol w:w="872"/>
        <w:gridCol w:w="1746"/>
      </w:tblGrid>
      <w:tr w:rsidR="009316EE" w:rsidTr="009B52DF">
        <w:trPr>
          <w:trHeight w:hRule="exact" w:val="634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9316EE" w:rsidRDefault="009316EE" w:rsidP="009B52DF">
            <w:pPr>
              <w:spacing w:line="298" w:lineRule="exact"/>
              <w:ind w:left="4616"/>
              <w:rPr>
                <w:rFonts w:ascii="宋体" w:cs="宋体"/>
                <w:color w:val="000000"/>
                <w:sz w:val="24"/>
              </w:rPr>
            </w:pPr>
            <w:bookmarkStart w:id="0" w:name="_GoBack"/>
            <w:r>
              <w:rPr>
                <w:b/>
                <w:bCs/>
                <w:color w:val="000000"/>
                <w:sz w:val="24"/>
              </w:rPr>
              <w:t>10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24"/>
              </w:rPr>
              <w:t>项目总结表</w:t>
            </w:r>
          </w:p>
          <w:bookmarkEnd w:id="0"/>
          <w:p w:rsidR="009316EE" w:rsidRDefault="009316EE" w:rsidP="009B52DF">
            <w:pPr>
              <w:spacing w:line="315" w:lineRule="exact"/>
              <w:ind w:left="4459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Project Overviews</w:t>
            </w:r>
          </w:p>
        </w:tc>
      </w:tr>
      <w:tr w:rsidR="009316EE" w:rsidTr="009B52DF">
        <w:trPr>
          <w:trHeight w:hRule="exact" w:val="323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9316EE" w:rsidRDefault="009316EE" w:rsidP="009B52DF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一、项目基本情况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I. Project Basic Info</w:t>
            </w:r>
          </w:p>
        </w:tc>
      </w:tr>
      <w:tr w:rsidR="009316EE" w:rsidTr="009B52DF">
        <w:trPr>
          <w:trHeight w:hRule="exact" w:val="322"/>
        </w:trPr>
        <w:tc>
          <w:tcPr>
            <w:tcW w:w="2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项目名称</w:t>
            </w:r>
            <w:r>
              <w:rPr>
                <w:color w:val="000000"/>
                <w:sz w:val="18"/>
                <w:szCs w:val="18"/>
              </w:rPr>
              <w:t xml:space="preserve"> project name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客户考察公司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项目编号</w:t>
            </w:r>
            <w:r>
              <w:rPr>
                <w:color w:val="000000"/>
                <w:sz w:val="18"/>
                <w:szCs w:val="18"/>
              </w:rPr>
              <w:t xml:space="preserve"> project code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2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T0808</w:t>
            </w:r>
          </w:p>
        </w:tc>
      </w:tr>
      <w:tr w:rsidR="009316EE" w:rsidTr="009B52DF">
        <w:trPr>
          <w:trHeight w:hRule="exact" w:val="322"/>
        </w:trPr>
        <w:tc>
          <w:tcPr>
            <w:tcW w:w="2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制作人</w:t>
            </w:r>
            <w:r>
              <w:rPr>
                <w:color w:val="000000"/>
                <w:sz w:val="18"/>
                <w:szCs w:val="18"/>
              </w:rPr>
              <w:t xml:space="preserve"> prepared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审核人</w:t>
            </w:r>
            <w:r>
              <w:rPr>
                <w:color w:val="000000"/>
                <w:sz w:val="18"/>
                <w:szCs w:val="18"/>
              </w:rPr>
              <w:t xml:space="preserve"> reviewed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李四</w:t>
            </w:r>
          </w:p>
        </w:tc>
      </w:tr>
      <w:tr w:rsidR="009316EE" w:rsidTr="009B52DF">
        <w:trPr>
          <w:trHeight w:hRule="exact" w:val="323"/>
        </w:trPr>
        <w:tc>
          <w:tcPr>
            <w:tcW w:w="2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项目经理</w:t>
            </w:r>
            <w:r>
              <w:rPr>
                <w:color w:val="000000"/>
                <w:sz w:val="18"/>
                <w:szCs w:val="18"/>
              </w:rPr>
              <w:t xml:space="preserve"> project manager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制作日期</w:t>
            </w:r>
            <w:r>
              <w:rPr>
                <w:color w:val="000000"/>
                <w:sz w:val="18"/>
                <w:szCs w:val="18"/>
              </w:rPr>
              <w:t xml:space="preserve"> data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2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2005-7-27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9316EE" w:rsidRDefault="009316EE" w:rsidP="009B52DF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二、项目完成情况总结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II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b/>
                <w:bCs/>
                <w:color w:val="000000"/>
                <w:sz w:val="20"/>
                <w:szCs w:val="20"/>
              </w:rPr>
              <w:t>Project fulfillment sum-up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80" w:lineRule="exact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、时间总结</w:t>
            </w:r>
            <w:r>
              <w:rPr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time aspect</w:t>
            </w:r>
          </w:p>
        </w:tc>
      </w:tr>
      <w:tr w:rsidR="009316EE" w:rsidTr="009B52DF">
        <w:trPr>
          <w:trHeight w:hRule="exact" w:val="635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开始时间：</w:t>
            </w:r>
          </w:p>
          <w:p w:rsidR="009316EE" w:rsidRDefault="009316EE" w:rsidP="009B52DF">
            <w:pPr>
              <w:spacing w:line="325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Start date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17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418" w:lineRule="exact"/>
              <w:ind w:left="107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计划完成日期：</w:t>
            </w:r>
          </w:p>
          <w:p w:rsidR="009316EE" w:rsidRDefault="009316EE" w:rsidP="009B52DF">
            <w:pPr>
              <w:spacing w:line="325" w:lineRule="exact"/>
              <w:ind w:left="107"/>
              <w:rPr>
                <w:rFonts w:ascii="宋体" w:cs="宋体"/>
                <w:color w:val="000000"/>
                <w:w w:val="98"/>
                <w:sz w:val="18"/>
                <w:szCs w:val="18"/>
              </w:rPr>
            </w:pPr>
            <w:r>
              <w:rPr>
                <w:color w:val="000000"/>
                <w:w w:val="98"/>
                <w:sz w:val="18"/>
                <w:szCs w:val="18"/>
              </w:rPr>
              <w:t>Expected finish date</w:t>
            </w:r>
            <w:r>
              <w:rPr>
                <w:rFonts w:ascii="宋体" w:cs="宋体" w:hint="eastAsia"/>
                <w:color w:val="000000"/>
                <w:w w:val="98"/>
                <w:sz w:val="18"/>
                <w:szCs w:val="18"/>
              </w:rPr>
              <w:t>：</w:t>
            </w: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418" w:lineRule="exact"/>
              <w:ind w:left="107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2005-7-26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实际完成日期：</w:t>
            </w:r>
          </w:p>
          <w:p w:rsidR="009316EE" w:rsidRDefault="009316EE" w:rsidP="009B52DF">
            <w:pPr>
              <w:spacing w:line="325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Actual finish date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418" w:lineRule="exact"/>
              <w:ind w:left="107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2005-7-27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时间（差异）分析</w:t>
            </w:r>
            <w:r>
              <w:rPr>
                <w:color w:val="000000"/>
                <w:sz w:val="18"/>
                <w:szCs w:val="18"/>
              </w:rPr>
              <w:t xml:space="preserve"> time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discrepancy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color w:val="000000"/>
                <w:sz w:val="18"/>
                <w:szCs w:val="18"/>
              </w:rPr>
              <w:t xml:space="preserve"> analysis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</w:tr>
      <w:tr w:rsidR="009316EE" w:rsidTr="009B52DF">
        <w:trPr>
          <w:trHeight w:hRule="exact" w:val="835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客户在香港停留一天（原本计划从深圳乘车直接前往香港机场），项目比计划推迟一天完成</w:t>
            </w:r>
          </w:p>
        </w:tc>
      </w:tr>
      <w:tr w:rsidR="009316EE" w:rsidTr="009B52DF">
        <w:trPr>
          <w:trHeight w:hRule="exact" w:val="323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80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、成本总结</w:t>
            </w:r>
            <w:r>
              <w:rPr>
                <w:color w:val="000000"/>
                <w:sz w:val="20"/>
                <w:szCs w:val="20"/>
              </w:rPr>
              <w:t xml:space="preserve"> 2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color w:val="000000"/>
                <w:sz w:val="20"/>
                <w:szCs w:val="20"/>
              </w:rPr>
              <w:t>cost</w:t>
            </w:r>
            <w:r>
              <w:rPr>
                <w:rFonts w:asci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（</w:t>
            </w:r>
            <w:r>
              <w:rPr>
                <w:color w:val="000000"/>
                <w:sz w:val="20"/>
                <w:szCs w:val="20"/>
              </w:rPr>
              <w:t>discrepancy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）</w:t>
            </w:r>
            <w:r>
              <w:rPr>
                <w:color w:val="000000"/>
                <w:sz w:val="20"/>
                <w:szCs w:val="20"/>
              </w:rPr>
              <w:t>analysis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：</w:t>
            </w:r>
          </w:p>
        </w:tc>
      </w:tr>
      <w:tr w:rsidR="009316EE" w:rsidTr="009B52DF">
        <w:trPr>
          <w:trHeight w:hRule="exact" w:val="634"/>
        </w:trPr>
        <w:tc>
          <w:tcPr>
            <w:tcW w:w="2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计划费用：</w:t>
            </w:r>
          </w:p>
          <w:p w:rsidR="009316EE" w:rsidRDefault="009316EE" w:rsidP="009B52DF">
            <w:pPr>
              <w:spacing w:line="325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Expected expense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420" w:lineRule="exact"/>
              <w:ind w:left="107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￥</w:t>
            </w:r>
            <w:r>
              <w:rPr>
                <w:i/>
                <w:iCs/>
                <w:color w:val="969696"/>
                <w:sz w:val="18"/>
                <w:szCs w:val="18"/>
              </w:rPr>
              <w:t>200,000</w:t>
            </w:r>
          </w:p>
        </w:tc>
        <w:tc>
          <w:tcPr>
            <w:tcW w:w="2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实际费用：</w:t>
            </w:r>
          </w:p>
          <w:p w:rsidR="009316EE" w:rsidRDefault="009316EE" w:rsidP="009B52DF">
            <w:pPr>
              <w:spacing w:line="325" w:lineRule="exact"/>
              <w:ind w:left="107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Actual expense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420" w:lineRule="exact"/>
              <w:ind w:left="107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￥</w:t>
            </w:r>
            <w:r>
              <w:rPr>
                <w:i/>
                <w:iCs/>
                <w:color w:val="969696"/>
                <w:sz w:val="18"/>
                <w:szCs w:val="18"/>
              </w:rPr>
              <w:t>250,000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成本（差异）分析</w:t>
            </w:r>
            <w:r>
              <w:rPr>
                <w:color w:val="000000"/>
                <w:sz w:val="18"/>
                <w:szCs w:val="18"/>
              </w:rPr>
              <w:t xml:space="preserve"> cost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discrepancy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color w:val="000000"/>
                <w:sz w:val="18"/>
                <w:szCs w:val="18"/>
              </w:rPr>
              <w:t xml:space="preserve"> analysis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</w:tr>
      <w:tr w:rsidR="009316EE" w:rsidTr="009B52DF">
        <w:trPr>
          <w:trHeight w:hRule="exact" w:val="323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客户在香港停留一天，引起交通费￥</w:t>
            </w:r>
            <w:r>
              <w:rPr>
                <w:i/>
                <w:iCs/>
                <w:color w:val="969696"/>
                <w:sz w:val="18"/>
                <w:szCs w:val="18"/>
              </w:rPr>
              <w:t>12000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，餐费￥</w:t>
            </w:r>
            <w:r>
              <w:rPr>
                <w:i/>
                <w:iCs/>
                <w:color w:val="969696"/>
                <w:sz w:val="18"/>
                <w:szCs w:val="18"/>
              </w:rPr>
              <w:t>28000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，住宿费￥</w:t>
            </w:r>
            <w:r>
              <w:rPr>
                <w:i/>
                <w:iCs/>
                <w:color w:val="969696"/>
                <w:sz w:val="18"/>
                <w:szCs w:val="18"/>
              </w:rPr>
              <w:t>10000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，共计￥</w:t>
            </w:r>
            <w:r>
              <w:rPr>
                <w:i/>
                <w:iCs/>
                <w:color w:val="969696"/>
                <w:sz w:val="18"/>
                <w:szCs w:val="18"/>
              </w:rPr>
              <w:t>50000.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、交付结果总结</w:t>
            </w:r>
            <w:r>
              <w:rPr>
                <w:color w:val="000000"/>
                <w:sz w:val="18"/>
                <w:szCs w:val="18"/>
              </w:rPr>
              <w:t xml:space="preserve"> 3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、</w:t>
            </w:r>
            <w:r>
              <w:rPr>
                <w:color w:val="000000"/>
                <w:sz w:val="18"/>
                <w:szCs w:val="18"/>
              </w:rPr>
              <w:t>deliverables aspect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计划交付结果</w:t>
            </w:r>
            <w:r>
              <w:rPr>
                <w:color w:val="000000"/>
                <w:sz w:val="18"/>
                <w:szCs w:val="18"/>
              </w:rPr>
              <w:t xml:space="preserve"> expect deliverables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</w:tr>
      <w:tr w:rsidR="009316EE" w:rsidTr="009B52DF">
        <w:trPr>
          <w:trHeight w:hRule="exact" w:val="136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w w:val="98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w w:val="98"/>
                <w:sz w:val="18"/>
                <w:szCs w:val="18"/>
              </w:rPr>
              <w:t>在</w:t>
            </w:r>
            <w:r>
              <w:rPr>
                <w:i/>
                <w:iCs/>
                <w:color w:val="969696"/>
                <w:w w:val="98"/>
                <w:sz w:val="18"/>
                <w:szCs w:val="18"/>
              </w:rPr>
              <w:t xml:space="preserve"> 2005</w:t>
            </w:r>
            <w:r>
              <w:rPr>
                <w:rFonts w:ascii="宋体" w:cs="宋体"/>
                <w:i/>
                <w:iCs/>
                <w:color w:val="969696"/>
                <w:w w:val="98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8"/>
                <w:sz w:val="18"/>
                <w:szCs w:val="18"/>
              </w:rPr>
              <w:t>年</w:t>
            </w:r>
            <w:r>
              <w:rPr>
                <w:i/>
                <w:iCs/>
                <w:color w:val="969696"/>
                <w:w w:val="98"/>
                <w:sz w:val="18"/>
                <w:szCs w:val="18"/>
              </w:rPr>
              <w:t xml:space="preserve"> 7</w:t>
            </w:r>
            <w:r>
              <w:rPr>
                <w:rFonts w:ascii="宋体" w:cs="宋体"/>
                <w:i/>
                <w:iCs/>
                <w:color w:val="969696"/>
                <w:w w:val="98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8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w w:val="98"/>
                <w:sz w:val="18"/>
                <w:szCs w:val="18"/>
              </w:rPr>
              <w:t xml:space="preserve"> 31</w:t>
            </w:r>
            <w:r>
              <w:rPr>
                <w:rFonts w:ascii="宋体" w:cs="宋体"/>
                <w:i/>
                <w:iCs/>
                <w:color w:val="969696"/>
                <w:w w:val="98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8"/>
                <w:sz w:val="18"/>
                <w:szCs w:val="18"/>
              </w:rPr>
              <w:t>日前邀请到</w:t>
            </w:r>
            <w:r>
              <w:rPr>
                <w:i/>
                <w:iCs/>
                <w:color w:val="969696"/>
                <w:w w:val="98"/>
                <w:sz w:val="18"/>
                <w:szCs w:val="18"/>
              </w:rPr>
              <w:t xml:space="preserve"> CTO</w:t>
            </w:r>
            <w:r>
              <w:rPr>
                <w:rFonts w:ascii="宋体" w:cs="宋体"/>
                <w:i/>
                <w:iCs/>
                <w:color w:val="969696"/>
                <w:w w:val="98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8"/>
                <w:sz w:val="18"/>
                <w:szCs w:val="18"/>
              </w:rPr>
              <w:t>带队到公司考察，打消客户关于我司供货能力的怀疑，增强客户对我司研发能力、工程管理能力的</w:t>
            </w:r>
          </w:p>
          <w:p w:rsidR="009316EE" w:rsidRDefault="009316EE" w:rsidP="009B52DF">
            <w:pPr>
              <w:spacing w:line="298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信心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实际交付结果</w:t>
            </w:r>
            <w:r>
              <w:rPr>
                <w:color w:val="000000"/>
                <w:sz w:val="18"/>
                <w:szCs w:val="18"/>
              </w:rPr>
              <w:t xml:space="preserve"> actual deliverables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</w:tr>
      <w:tr w:rsidR="009316EE" w:rsidTr="009B52DF">
        <w:trPr>
          <w:trHeight w:hRule="exact" w:val="1607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客户与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2005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年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7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月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18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号至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22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日由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CTO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带队，一行</w:t>
            </w:r>
            <w:r>
              <w:rPr>
                <w:i/>
                <w:iCs/>
                <w:color w:val="969696"/>
                <w:w w:val="97"/>
                <w:sz w:val="18"/>
                <w:szCs w:val="18"/>
              </w:rPr>
              <w:t xml:space="preserve"> 6</w:t>
            </w:r>
            <w:r>
              <w:rPr>
                <w:rFonts w:ascii="宋体" w:cs="宋体"/>
                <w:i/>
                <w:iCs/>
                <w:color w:val="969696"/>
                <w:w w:val="97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w w:val="97"/>
                <w:sz w:val="18"/>
                <w:szCs w:val="18"/>
              </w:rPr>
              <w:t>人到公司考察，考察之后经代表处回访确认，已消除了疑虑，认可我司的供货、</w:t>
            </w:r>
          </w:p>
          <w:p w:rsidR="009316EE" w:rsidRDefault="009316EE" w:rsidP="009B52DF">
            <w:pPr>
              <w:spacing w:line="298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研发和工程管理能力，支持我司后续项目实施</w:t>
            </w:r>
          </w:p>
        </w:tc>
      </w:tr>
      <w:tr w:rsidR="009316EE" w:rsidTr="009B52DF">
        <w:trPr>
          <w:trHeight w:hRule="exact" w:val="323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未交付结果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undeliverables</w:t>
            </w:r>
            <w:proofErr w:type="spellEnd"/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无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交付结果（差异）分析</w:t>
            </w:r>
            <w:r>
              <w:rPr>
                <w:color w:val="000000"/>
                <w:sz w:val="18"/>
                <w:szCs w:val="18"/>
              </w:rPr>
              <w:t xml:space="preserve"> deliverables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discrepancy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color w:val="000000"/>
                <w:sz w:val="18"/>
                <w:szCs w:val="18"/>
              </w:rPr>
              <w:t xml:space="preserve"> analysis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</w:tr>
      <w:tr w:rsidR="009316EE" w:rsidTr="009B52DF">
        <w:trPr>
          <w:trHeight w:hRule="exact" w:val="323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不涉及</w:t>
            </w:r>
          </w:p>
        </w:tc>
      </w:tr>
      <w:tr w:rsidR="009316EE" w:rsidTr="009B52DF">
        <w:trPr>
          <w:trHeight w:hRule="exact" w:val="322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9316EE" w:rsidRDefault="009316EE" w:rsidP="009B52DF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三、项目经验、教训总结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III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b/>
                <w:bCs/>
                <w:color w:val="000000"/>
                <w:sz w:val="20"/>
                <w:szCs w:val="20"/>
              </w:rPr>
              <w:t>Project experience/lessons sum-up</w:t>
            </w:r>
          </w:p>
        </w:tc>
      </w:tr>
      <w:tr w:rsidR="009316EE" w:rsidTr="009B52DF">
        <w:trPr>
          <w:trHeight w:hRule="exact" w:val="2450"/>
        </w:trPr>
        <w:tc>
          <w:tcPr>
            <w:tcW w:w="1047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经验：</w:t>
            </w:r>
            <w:r>
              <w:rPr>
                <w:i/>
                <w:iCs/>
                <w:color w:val="969696"/>
                <w:sz w:val="18"/>
                <w:szCs w:val="18"/>
              </w:rPr>
              <w:t>1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、项目分工明确，责任清晰，进度设置合理；</w:t>
            </w:r>
          </w:p>
          <w:p w:rsidR="009316EE" w:rsidRDefault="009316EE" w:rsidP="009B52DF">
            <w:pPr>
              <w:spacing w:line="311" w:lineRule="exact"/>
              <w:ind w:left="64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、项目组内沟通渠道顺畅，公司高层领导大力支持；</w:t>
            </w:r>
          </w:p>
          <w:p w:rsidR="009316EE" w:rsidRDefault="009316EE" w:rsidP="009B52DF">
            <w:pPr>
              <w:spacing w:line="311" w:lineRule="exact"/>
              <w:ind w:left="64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3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、风险响应计划较为得当，避免了大的失误；</w:t>
            </w:r>
          </w:p>
          <w:p w:rsidR="009316EE" w:rsidRDefault="009316EE" w:rsidP="009B52DF">
            <w:pPr>
              <w:spacing w:line="298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教训：客户在确认行程的过程中曾委婉提出希望在香港游玩购物的愿望，客户经理没有足够的重视，在</w:t>
            </w:r>
            <w:proofErr w:type="gramStart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做整个</w:t>
            </w:r>
            <w:proofErr w:type="gramEnd"/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项目计划时也没有考虑进去，从而在后期发生临时变更。今后的项目前期需求分析应该更准确。</w:t>
            </w:r>
          </w:p>
        </w:tc>
      </w:tr>
      <w:tr w:rsidR="009316EE" w:rsidTr="009B52DF">
        <w:trPr>
          <w:trHeight w:hRule="exact" w:val="323"/>
        </w:trPr>
        <w:tc>
          <w:tcPr>
            <w:tcW w:w="698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80" w:lineRule="exact"/>
              <w:ind w:left="2917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签字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signature</w:t>
            </w:r>
          </w:p>
        </w:tc>
        <w:tc>
          <w:tcPr>
            <w:tcW w:w="3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80" w:lineRule="exact"/>
              <w:ind w:left="134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日期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date</w:t>
            </w:r>
          </w:p>
        </w:tc>
      </w:tr>
      <w:tr w:rsidR="009316EE" w:rsidTr="009B52DF">
        <w:trPr>
          <w:trHeight w:hRule="exact" w:val="322"/>
        </w:trPr>
        <w:tc>
          <w:tcPr>
            <w:tcW w:w="3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项目赞助人</w:t>
            </w:r>
            <w:r>
              <w:rPr>
                <w:color w:val="000000"/>
                <w:sz w:val="18"/>
                <w:szCs w:val="18"/>
              </w:rPr>
              <w:t xml:space="preserve"> project sponsor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71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李四</w:t>
            </w:r>
          </w:p>
        </w:tc>
        <w:tc>
          <w:tcPr>
            <w:tcW w:w="3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2" w:lineRule="exact"/>
              <w:ind w:left="1424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2005-7-27</w:t>
            </w:r>
          </w:p>
        </w:tc>
      </w:tr>
      <w:tr w:rsidR="009316EE" w:rsidTr="009B52DF">
        <w:trPr>
          <w:trHeight w:hRule="exact" w:val="323"/>
        </w:trPr>
        <w:tc>
          <w:tcPr>
            <w:tcW w:w="3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项目经理</w:t>
            </w:r>
            <w:r>
              <w:rPr>
                <w:color w:val="000000"/>
                <w:sz w:val="18"/>
                <w:szCs w:val="18"/>
              </w:rPr>
              <w:t xml:space="preserve"> project manager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3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50" w:lineRule="exact"/>
              <w:ind w:left="1710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3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16EE" w:rsidRDefault="009316EE" w:rsidP="009B52DF">
            <w:pPr>
              <w:spacing w:line="262" w:lineRule="exact"/>
              <w:ind w:left="1424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2005-7-27</w:t>
            </w:r>
          </w:p>
        </w:tc>
      </w:tr>
    </w:tbl>
    <w:p w:rsidR="00152B8F" w:rsidRDefault="00152B8F" w:rsidP="00775BB5">
      <w:pPr>
        <w:spacing w:line="240" w:lineRule="auto"/>
        <w:rPr>
          <w:rFonts w:hint="eastAsia"/>
        </w:rPr>
      </w:pPr>
    </w:p>
    <w:sectPr w:rsidR="00152B8F" w:rsidSect="009316EE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19" w:rsidRDefault="00322719">
      <w:r>
        <w:separator/>
      </w:r>
    </w:p>
  </w:endnote>
  <w:endnote w:type="continuationSeparator" w:id="0">
    <w:p w:rsidR="00322719" w:rsidRDefault="0032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96"/>
      <w:gridCol w:w="3696"/>
      <w:gridCol w:w="3291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316EE">
            <w:rPr>
              <w:noProof/>
            </w:rPr>
            <w:t>2023-1-12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16EE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9316EE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19" w:rsidRDefault="00322719">
      <w:r>
        <w:separator/>
      </w:r>
    </w:p>
  </w:footnote>
  <w:footnote w:type="continuationSeparator" w:id="0">
    <w:p w:rsidR="00322719" w:rsidRDefault="00322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9316EE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0BA4D-4988-490A-887C-65E96D09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1</Pages>
  <Words>659</Words>
  <Characters>640</Characters>
  <Application>Microsoft Office Word</Application>
  <DocSecurity>0</DocSecurity>
  <Lines>5</Lines>
  <Paragraphs>2</Paragraphs>
  <ScaleCrop>false</ScaleCrop>
  <Company>Huawei Technologies Co.,Ltd.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yanxiaozhenzjhw</dc:creator>
  <cp:keywords/>
  <dc:description/>
  <cp:lastModifiedBy>yanxiaozhenzjhw</cp:lastModifiedBy>
  <cp:revision>2</cp:revision>
  <dcterms:created xsi:type="dcterms:W3CDTF">2023-01-12T06:13:00Z</dcterms:created>
  <dcterms:modified xsi:type="dcterms:W3CDTF">2023-01-12T06:13:00Z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(3)tqLRsSDipRsKs6mFlL/H4DoCq3Fks2yqMoMW6nnRgSRXHw5aCgOzwmbNX5YMo27J4xf69l3v
N53kvrecmAb/VW/jYY4TaPTMrdLUf30oCELLOXfNbxDl44tQoRk0opzuc48szqlnxZdMTfYH
pQOXnXed5QyJ3L7Oz8OxD0kmJghhbWrWVwB+igsdHY84yMTN/ZOHS+AuGomWsEf7+2DbizSC
zDuW+UPYDbxiohHN0y</vt:lpwstr>
  </property>
  <property fmtid="{D5CDD505-2E9C-101B-9397-08002B2CF9AE}" pid="7" name="_2015_ms_pID_7253431">
    <vt:lpwstr>TRPHCXgWkFgipQ/0kZRezw2fq8VJh+pdivCtqgcdjPQlDAM7NKkKxZ
inNdlOooPqVZNyIQNxJL49VTl6QrBC1Y+c+WEZx0dtyoxo2zrHWK/HB1O9rRubTC5d0VAAWW
gYFI+pFjgEjKKW+Uy5ThcQSj2bCDS3ZhlJCMNOaGnrWexa/dQKotSyeEmHB5uXXdS4g9gJyB
6zwYC6gf6QYz7ljtaPjXwr+7l9mj6uLraTF5</vt:lpwstr>
  </property>
  <property fmtid="{D5CDD505-2E9C-101B-9397-08002B2CF9AE}" pid="8" name="_2015_ms_pID_7253432">
    <vt:lpwstr>Rw==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1673495226</vt:lpwstr>
  </property>
</Properties>
</file>